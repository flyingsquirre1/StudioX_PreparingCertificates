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01C2" w14:textId="7777777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DA8A35" wp14:editId="00E2F9C3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C73057C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443893" w14:paraId="2F0D79C3" w14:textId="77777777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75B61EAE" w14:textId="77777777" w:rsidR="00F66D74" w:rsidRPr="00443893" w:rsidRDefault="00000000" w:rsidP="00A71EA6">
            <w:pPr>
              <w:pStyle w:val="Title"/>
              <w:spacing w:after="480"/>
            </w:pPr>
            <w:sdt>
              <w:sdtPr>
                <w:id w:val="1466777010"/>
                <w:placeholder>
                  <w:docPart w:val="0B204FE2785E4364BC16B546F6857BFC"/>
                </w:placeholder>
                <w:temporary/>
                <w:showingPlcHdr/>
                <w15:appearance w15:val="hidden"/>
              </w:sdtPr>
              <w:sdtContent>
                <w:r w:rsidR="00F66D74" w:rsidRPr="00115223">
                  <w:t>Certificate of Appreciation</w:t>
                </w:r>
              </w:sdtContent>
            </w:sdt>
          </w:p>
          <w:p w14:paraId="66C3E3AF" w14:textId="77777777" w:rsidR="00F66D74" w:rsidRPr="00443893" w:rsidRDefault="00000000" w:rsidP="00115223">
            <w:pPr>
              <w:pStyle w:val="Subtitle"/>
            </w:pPr>
            <w:sdt>
              <w:sdtPr>
                <w:id w:val="-1819029694"/>
                <w:placeholder>
                  <w:docPart w:val="C9D54FD29CA74A328C6B13B2973EAE53"/>
                </w:placeholder>
                <w:temporary/>
                <w:showingPlcHdr/>
                <w15:appearance w15:val="hidden"/>
              </w:sdtPr>
              <w:sdtContent>
                <w:r w:rsidR="00F66D74" w:rsidRPr="00443893">
                  <w:t>Awarded to</w:t>
                </w:r>
              </w:sdtContent>
            </w:sdt>
          </w:p>
          <w:p w14:paraId="04028EC3" w14:textId="78A98AAA" w:rsidR="00F66D74" w:rsidRPr="00443893" w:rsidRDefault="00693AF4" w:rsidP="00115223">
            <w:pPr>
              <w:pStyle w:val="Heading1"/>
            </w:pPr>
            <w:r>
              <w:t>{Ph</w:t>
            </w:r>
            <w:r w:rsidR="00A71EA6">
              <w:t>r</w:t>
            </w:r>
            <w:r>
              <w:t>ase 1}</w:t>
            </w:r>
          </w:p>
          <w:p w14:paraId="1A77B1FA" w14:textId="1B398C87" w:rsidR="00693AF4" w:rsidRDefault="00693AF4" w:rsidP="00B81F46">
            <w:pPr>
              <w:pStyle w:val="Subtitle"/>
            </w:pPr>
            <w:r>
              <w:t>From {Ph</w:t>
            </w:r>
            <w:r w:rsidR="00A71EA6">
              <w:t>r</w:t>
            </w:r>
            <w:r>
              <w:t>ase 2}</w:t>
            </w:r>
          </w:p>
          <w:p w14:paraId="712B8EAD" w14:textId="281721C8" w:rsidR="00F66D74" w:rsidRPr="00443893" w:rsidRDefault="00000000" w:rsidP="00B81F46">
            <w:pPr>
              <w:pStyle w:val="Subtitle"/>
            </w:pPr>
            <w:sdt>
              <w:sdtPr>
                <w:id w:val="-98794099"/>
                <w:placeholder>
                  <w:docPart w:val="093360FA58FF4459AFB2689605C00FE2"/>
                </w:placeholder>
                <w:temporary/>
                <w:showingPlcHdr/>
                <w15:appearance w15:val="hidden"/>
              </w:sdtPr>
              <w:sdtContent>
                <w:r w:rsidR="00F66D74" w:rsidRPr="00115223">
                  <w:t>Thank you for your stellar performance!</w:t>
                </w:r>
              </w:sdtContent>
            </w:sdt>
          </w:p>
        </w:tc>
      </w:tr>
      <w:tr w:rsidR="00F66D74" w:rsidRPr="00443893" w14:paraId="44D9839A" w14:textId="77777777" w:rsidTr="00F66D74">
        <w:trPr>
          <w:trHeight w:val="1809"/>
        </w:trPr>
        <w:tc>
          <w:tcPr>
            <w:tcW w:w="3098" w:type="pct"/>
          </w:tcPr>
          <w:p w14:paraId="3304EB82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5ECBA082" w14:textId="77777777" w:rsidR="00F66D74" w:rsidRPr="00443893" w:rsidRDefault="00F66D74" w:rsidP="00443893"/>
        </w:tc>
      </w:tr>
      <w:tr w:rsidR="00F66D74" w:rsidRPr="00B81F46" w14:paraId="2E0A4303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679A85C2" w14:textId="3C2FC011" w:rsidR="00F66D74" w:rsidRPr="00B81F46" w:rsidRDefault="00A71EA6" w:rsidP="00B81F46">
            <w:r>
              <w:t>Y</w:t>
            </w:r>
            <w:r w:rsidR="00693AF4">
              <w:t>our Beloved Fans &lt;3</w:t>
            </w:r>
          </w:p>
        </w:tc>
      </w:tr>
      <w:tr w:rsidR="00F66D74" w:rsidRPr="00443893" w14:paraId="0CB28599" w14:textId="77777777" w:rsidTr="00F66D74">
        <w:trPr>
          <w:trHeight w:val="576"/>
        </w:trPr>
        <w:tc>
          <w:tcPr>
            <w:tcW w:w="3098" w:type="pct"/>
          </w:tcPr>
          <w:p w14:paraId="5AB99444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1C79EE2A" w14:textId="77777777" w:rsidR="00F66D74" w:rsidRPr="00443893" w:rsidRDefault="00F66D74" w:rsidP="00A71EA6">
            <w:pPr>
              <w:ind w:right="560"/>
              <w:jc w:val="both"/>
            </w:pPr>
          </w:p>
        </w:tc>
      </w:tr>
      <w:tr w:rsidR="00F66D74" w:rsidRPr="00B81F46" w14:paraId="3E4811E2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37BBE4DF" w14:textId="77777777" w:rsidR="00F66D74" w:rsidRPr="00B81F46" w:rsidRDefault="00000000" w:rsidP="00B81F46">
            <w:sdt>
              <w:sdtPr>
                <w:id w:val="-1439752854"/>
                <w:placeholder>
                  <w:docPart w:val="98549F6362E0432ABBEBFEEF6AE7DF89"/>
                </w:placeholder>
                <w:temporary/>
                <w:showingPlcHdr/>
                <w15:appearance w15:val="hidden"/>
              </w:sdtPr>
              <w:sdtContent>
                <w:r w:rsidR="00F66D74" w:rsidRPr="00B81F46">
                  <w:t>Date</w:t>
                </w:r>
              </w:sdtContent>
            </w:sdt>
          </w:p>
        </w:tc>
      </w:tr>
    </w:tbl>
    <w:p w14:paraId="6DE2E0E4" w14:textId="77777777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C724" w14:textId="77777777" w:rsidR="00933E63" w:rsidRDefault="00933E63" w:rsidP="00737BA4">
      <w:r>
        <w:separator/>
      </w:r>
    </w:p>
  </w:endnote>
  <w:endnote w:type="continuationSeparator" w:id="0">
    <w:p w14:paraId="7E0D58E7" w14:textId="77777777" w:rsidR="00933E63" w:rsidRDefault="00933E63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F625" w14:textId="77777777" w:rsidR="00933E63" w:rsidRDefault="00933E63" w:rsidP="00737BA4">
      <w:r>
        <w:separator/>
      </w:r>
    </w:p>
  </w:footnote>
  <w:footnote w:type="continuationSeparator" w:id="0">
    <w:p w14:paraId="442575EF" w14:textId="77777777" w:rsidR="00933E63" w:rsidRDefault="00933E63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F4"/>
    <w:rsid w:val="00027396"/>
    <w:rsid w:val="000F5089"/>
    <w:rsid w:val="00115223"/>
    <w:rsid w:val="001901AE"/>
    <w:rsid w:val="001C2951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704DA"/>
    <w:rsid w:val="00621E94"/>
    <w:rsid w:val="006846B3"/>
    <w:rsid w:val="00693AF4"/>
    <w:rsid w:val="00737BA4"/>
    <w:rsid w:val="007C224A"/>
    <w:rsid w:val="00801D5C"/>
    <w:rsid w:val="008B4111"/>
    <w:rsid w:val="00933E63"/>
    <w:rsid w:val="00960C39"/>
    <w:rsid w:val="009F3F4A"/>
    <w:rsid w:val="009F40CC"/>
    <w:rsid w:val="00A52E4B"/>
    <w:rsid w:val="00A71EA6"/>
    <w:rsid w:val="00A94947"/>
    <w:rsid w:val="00B81F46"/>
    <w:rsid w:val="00C21CA1"/>
    <w:rsid w:val="00CA3AF0"/>
    <w:rsid w:val="00CB094A"/>
    <w:rsid w:val="00CE46FC"/>
    <w:rsid w:val="00CF478D"/>
    <w:rsid w:val="00D01BE2"/>
    <w:rsid w:val="00D427FF"/>
    <w:rsid w:val="00D63C8C"/>
    <w:rsid w:val="00DF0ACA"/>
    <w:rsid w:val="00DF547F"/>
    <w:rsid w:val="00DF5C31"/>
    <w:rsid w:val="00E06A13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F11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9572409D\AppData\Roaming\Microsoft\Templates\Certificate%20of%20recognition%20for%20administrative%20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204FE2785E4364BC16B546F6857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F7EB8-C994-4E99-BCCA-C2392B095398}"/>
      </w:docPartPr>
      <w:docPartBody>
        <w:p w:rsidR="007623EE" w:rsidRDefault="00000000">
          <w:pPr>
            <w:pStyle w:val="0B204FE2785E4364BC16B546F6857BFC"/>
          </w:pPr>
          <w:r w:rsidRPr="00115223">
            <w:t>Certificate of Appreciation</w:t>
          </w:r>
        </w:p>
      </w:docPartBody>
    </w:docPart>
    <w:docPart>
      <w:docPartPr>
        <w:name w:val="C9D54FD29CA74A328C6B13B2973E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B2E5D-7D5E-4032-A39A-8D41E4E04457}"/>
      </w:docPartPr>
      <w:docPartBody>
        <w:p w:rsidR="007623EE" w:rsidRDefault="00000000">
          <w:pPr>
            <w:pStyle w:val="C9D54FD29CA74A328C6B13B2973EAE53"/>
          </w:pPr>
          <w:r w:rsidRPr="00443893">
            <w:t>Awarded to</w:t>
          </w:r>
        </w:p>
      </w:docPartBody>
    </w:docPart>
    <w:docPart>
      <w:docPartPr>
        <w:name w:val="093360FA58FF4459AFB2689605C00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CF3E-191D-4B4B-BBCE-8C94A4EFDA0F}"/>
      </w:docPartPr>
      <w:docPartBody>
        <w:p w:rsidR="007623EE" w:rsidRDefault="00000000">
          <w:pPr>
            <w:pStyle w:val="093360FA58FF4459AFB2689605C00FE2"/>
          </w:pPr>
          <w:r w:rsidRPr="00115223">
            <w:t>Thank you for your stellar performance!</w:t>
          </w:r>
        </w:p>
      </w:docPartBody>
    </w:docPart>
    <w:docPart>
      <w:docPartPr>
        <w:name w:val="98549F6362E0432ABBEBFEEF6AE7D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9D1C5-AE4A-45AE-A193-B4ADFCB6260C}"/>
      </w:docPartPr>
      <w:docPartBody>
        <w:p w:rsidR="007623EE" w:rsidRDefault="00000000">
          <w:pPr>
            <w:pStyle w:val="98549F6362E0432ABBEBFEEF6AE7DF89"/>
          </w:pPr>
          <w:r w:rsidRPr="00B81F46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29"/>
    <w:rsid w:val="00170755"/>
    <w:rsid w:val="007623EE"/>
    <w:rsid w:val="00D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204FE2785E4364BC16B546F6857BFC">
    <w:name w:val="0B204FE2785E4364BC16B546F6857BFC"/>
  </w:style>
  <w:style w:type="paragraph" w:customStyle="1" w:styleId="C9D54FD29CA74A328C6B13B2973EAE53">
    <w:name w:val="C9D54FD29CA74A328C6B13B2973EAE53"/>
  </w:style>
  <w:style w:type="paragraph" w:customStyle="1" w:styleId="093360FA58FF4459AFB2689605C00FE2">
    <w:name w:val="093360FA58FF4459AFB2689605C00FE2"/>
  </w:style>
  <w:style w:type="paragraph" w:customStyle="1" w:styleId="98549F6362E0432ABBEBFEEF6AE7DF89">
    <w:name w:val="98549F6362E0432ABBEBFEEF6AE7D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2022-12-21T09:42:00Z</dcterms:created>
  <dcterms:modified xsi:type="dcterms:W3CDTF">2022-12-21T09:59:00Z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